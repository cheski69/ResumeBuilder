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64FD3" w14:textId="77777777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3BFDC4E2" wp14:editId="1176E86C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9A64E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66C41C3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2E4159CC" w14:textId="77777777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19BF344E" wp14:editId="5746493C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1C1EC299" w14:textId="77777777" w:rsidR="00A839BE" w:rsidRDefault="00000000" w:rsidP="00A92A90">
            <w:pPr>
              <w:pStyle w:val="Title"/>
            </w:pPr>
            <w:sdt>
              <w:sdtPr>
                <w:id w:val="-1813938694"/>
                <w:placeholder>
                  <w:docPart w:val="D7364B37A7EE496788AA1B2AED6DF03D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631C391A" w14:textId="77777777" w:rsidR="00A839BE" w:rsidRDefault="00000000" w:rsidP="00437FAC">
            <w:pPr>
              <w:pStyle w:val="Subtitle"/>
            </w:pPr>
            <w:sdt>
              <w:sdtPr>
                <w:id w:val="1116880608"/>
                <w:placeholder>
                  <w:docPart w:val="767282D3F6604E73AFD21F6F8B3C7674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4CC78C43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E7465C7" wp14:editId="12715B1D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42064A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5CBCCF" w14:textId="7777777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0861529530114C6EA50D34F509EB8A64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150FED3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0C7AC9EA" w14:textId="77777777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357D10BB452247AF9FB0FEC44BDE1667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5DA0D35F" w14:textId="77777777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3AB3A038878148A08C6B370189DC652E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DD9DAA5" w14:textId="77777777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5DE07617E80C49ADA020C964C9B688D8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29A5E4CD" w14:textId="77777777" w:rsidR="00E5183E" w:rsidRPr="00C52161" w:rsidRDefault="00000000" w:rsidP="00C52161">
            <w:sdt>
              <w:sdtPr>
                <w:id w:val="-1410763268"/>
                <w:placeholder>
                  <w:docPart w:val="423E9D0FFBDB4EEBA1BF87BEA9A18B13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5C4765DC" w14:textId="77777777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27DFF21AC6BD493EBB4EC5C902D2513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3A1B9D83" w14:textId="77777777" w:rsidR="00A839BE" w:rsidRPr="00151DE9" w:rsidRDefault="00000000" w:rsidP="00E5183E">
            <w:sdt>
              <w:sdtPr>
                <w:id w:val="-1391569392"/>
                <w:placeholder>
                  <w:docPart w:val="31A50CAB4033447E9F82924C58266605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50767657" w14:textId="77777777" w:rsidR="00A839BE" w:rsidRDefault="00A839BE" w:rsidP="009E2041"/>
          <w:p w14:paraId="6BA6D9F2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1C11684" wp14:editId="07899B86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08E30E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03F9CB" w14:textId="77777777" w:rsidR="00A839BE" w:rsidRDefault="00A839BE" w:rsidP="009E2041"/>
          <w:p w14:paraId="6292DBB4" w14:textId="77777777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3157359F9A7D499AA8619D03A0C8B0C7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37036514" w14:textId="77777777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3E480BCF4BC94B248C76EEA46758F36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18497E32" w14:textId="77777777" w:rsidR="00D84359" w:rsidRDefault="00D84359" w:rsidP="00D84359"/>
          <w:p w14:paraId="567AF40B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52027CA" wp14:editId="7DA34E7D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5EB3F3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F12675" w14:textId="77777777" w:rsidR="00D84359" w:rsidRDefault="00D84359" w:rsidP="00D84359"/>
          <w:p w14:paraId="4F5D35E3" w14:textId="77777777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6F02A0FEABCE4BCB8E328AD7C5030467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45E92812" w14:textId="77777777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B4FB659C52544DD79DCEF94FE30B9B5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1CB315E1" w14:textId="77777777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CDCFE754010740C88B7791C68B588947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1D5B1C53" w14:textId="77777777" w:rsidR="00D84359" w:rsidRDefault="00000000" w:rsidP="00D84359">
            <w:pPr>
              <w:pStyle w:val="Heading3"/>
            </w:pPr>
            <w:sdt>
              <w:sdtPr>
                <w:id w:val="1269658012"/>
                <w:placeholder>
                  <w:docPart w:val="488AC681D60643DD98C92778E28DB184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4B5A6FD9" w14:textId="7777777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5D07F97AC9F740D695A860C82E773E9B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6781AD8C" w14:textId="77777777" w:rsidR="00D84359" w:rsidRDefault="00000000" w:rsidP="00824394">
            <w:sdt>
              <w:sdtPr>
                <w:id w:val="-1100028826"/>
                <w:placeholder>
                  <w:docPart w:val="394F3C76443543E48A82CC046A68BA59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74EBCC44" w14:textId="77777777" w:rsidR="00824394" w:rsidRPr="008247DC" w:rsidRDefault="00824394" w:rsidP="00824394"/>
          <w:p w14:paraId="150848F0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D071701" wp14:editId="140A7C79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5FFAC1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E2D8F4" w14:textId="77777777" w:rsidR="0007266C" w:rsidRDefault="0007266C" w:rsidP="00D84359"/>
          <w:p w14:paraId="0EAA0A92" w14:textId="7777777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05C6D42ED8724BABBE31CB5DF8222F97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C643551" w14:textId="77777777" w:rsidR="0007266C" w:rsidRPr="00F61BD1" w:rsidRDefault="00000000" w:rsidP="0007266C">
            <w:pPr>
              <w:pStyle w:val="Heading3"/>
            </w:pPr>
            <w:sdt>
              <w:sdtPr>
                <w:id w:val="170687849"/>
                <w:placeholder>
                  <w:docPart w:val="CADD176AA34D4E54B786952D21048A9E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1B5E39B2" w14:textId="77777777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7ADDFE4665FD4C3BB540DA8756B65C8F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08D83044" w14:textId="77777777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63C7137154DA40679A657D526DDD6C79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68C068EF" w14:textId="77777777" w:rsidR="0007266C" w:rsidRDefault="00000000" w:rsidP="00824394">
            <w:pPr>
              <w:pStyle w:val="Experience"/>
            </w:pPr>
            <w:sdt>
              <w:sdtPr>
                <w:id w:val="-14466242"/>
                <w:placeholder>
                  <w:docPart w:val="EACBD592F5814EA8BA624B5CC2808392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3886768F" w14:textId="77777777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CADE132286724C8A855B5A1DAD016097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197F2EB5" w14:textId="77777777" w:rsidR="0007266C" w:rsidRDefault="00000000" w:rsidP="00824394">
            <w:pPr>
              <w:pStyle w:val="Experience"/>
            </w:pPr>
            <w:sdt>
              <w:sdtPr>
                <w:id w:val="-1748172032"/>
                <w:placeholder>
                  <w:docPart w:val="05410953FEC0421DB110A12C34F677B7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3F2F98AA" w14:textId="77777777" w:rsidR="0007266C" w:rsidRDefault="00000000" w:rsidP="00D84359">
            <w:sdt>
              <w:sdtPr>
                <w:id w:val="-1496177041"/>
                <w:placeholder>
                  <w:docPart w:val="A71E3DF49C9545B799C968E3B26DAB4F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20009377" w14:textId="77777777" w:rsidR="0007266C" w:rsidRDefault="0007266C" w:rsidP="00D84359"/>
          <w:p w14:paraId="512610AD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155F237" wp14:editId="093A1408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5C11D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5A8B86" w14:textId="77777777" w:rsidR="0007266C" w:rsidRDefault="0007266C" w:rsidP="0007266C"/>
          <w:p w14:paraId="78A762E0" w14:textId="77777777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AE1963F4609740AE84897A6F1F123B1D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48892B5A" w14:textId="77777777" w:rsidR="0007266C" w:rsidRPr="00173B36" w:rsidRDefault="00000000" w:rsidP="0007266C">
            <w:sdt>
              <w:sdtPr>
                <w:id w:val="1259946291"/>
                <w:placeholder>
                  <w:docPart w:val="31C1B17765F64DC9B52996EE78BCE671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2B4CCA68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0DACD" w14:textId="77777777" w:rsidR="00AA2460" w:rsidRDefault="00AA2460" w:rsidP="00BA3E51">
      <w:r>
        <w:separator/>
      </w:r>
    </w:p>
  </w:endnote>
  <w:endnote w:type="continuationSeparator" w:id="0">
    <w:p w14:paraId="4C7AAEC3" w14:textId="77777777" w:rsidR="00AA2460" w:rsidRDefault="00AA246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065F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0893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AC8D0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7A391" w14:textId="77777777" w:rsidR="00AA2460" w:rsidRDefault="00AA2460" w:rsidP="00BA3E51">
      <w:r>
        <w:separator/>
      </w:r>
    </w:p>
  </w:footnote>
  <w:footnote w:type="continuationSeparator" w:id="0">
    <w:p w14:paraId="074593A8" w14:textId="77777777" w:rsidR="00AA2460" w:rsidRDefault="00AA246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D757C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13FC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1D7A0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B5845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2234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A246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EE53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9D840"/>
  <w15:chartTrackingRefBased/>
  <w15:docId w15:val="{4AEEF324-BCDD-4903-886F-868C89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i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364B37A7EE496788AA1B2AED6DF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D142D-ED87-446B-BF1E-1885AD555510}"/>
      </w:docPartPr>
      <w:docPartBody>
        <w:p w:rsidR="00000000" w:rsidRDefault="00000000">
          <w:pPr>
            <w:pStyle w:val="D7364B37A7EE496788AA1B2AED6DF03D"/>
          </w:pPr>
          <w:r>
            <w:t>kristi</w:t>
          </w:r>
        </w:p>
      </w:docPartBody>
    </w:docPart>
    <w:docPart>
      <w:docPartPr>
        <w:name w:val="767282D3F6604E73AFD21F6F8B3C7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830A0-400C-40F1-88AA-9987AC93B34F}"/>
      </w:docPartPr>
      <w:docPartBody>
        <w:p w:rsidR="00000000" w:rsidRDefault="00000000">
          <w:pPr>
            <w:pStyle w:val="767282D3F6604E73AFD21F6F8B3C7674"/>
          </w:pPr>
          <w:r>
            <w:t>laar</w:t>
          </w:r>
        </w:p>
      </w:docPartBody>
    </w:docPart>
    <w:docPart>
      <w:docPartPr>
        <w:name w:val="0861529530114C6EA50D34F509EB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FF48A-2FF3-47AB-A526-A69B046546C8}"/>
      </w:docPartPr>
      <w:docPartBody>
        <w:p w:rsidR="00000000" w:rsidRDefault="00000000">
          <w:pPr>
            <w:pStyle w:val="0861529530114C6EA50D34F509EB8A64"/>
          </w:pPr>
          <w:r>
            <w:t>registered nurse</w:t>
          </w:r>
        </w:p>
      </w:docPartBody>
    </w:docPart>
    <w:docPart>
      <w:docPartPr>
        <w:name w:val="357D10BB452247AF9FB0FEC44BDE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4FE6-4804-4373-858F-C0424AF844F4}"/>
      </w:docPartPr>
      <w:docPartBody>
        <w:p w:rsidR="00000000" w:rsidRDefault="00000000">
          <w:pPr>
            <w:pStyle w:val="357D10BB452247AF9FB0FEC44BDE1667"/>
          </w:pPr>
          <w:r w:rsidRPr="00E32D04">
            <w:t>CONTACT</w:t>
          </w:r>
        </w:p>
      </w:docPartBody>
    </w:docPart>
    <w:docPart>
      <w:docPartPr>
        <w:name w:val="3AB3A038878148A08C6B370189DC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F8BB-1ECA-4CCD-8D6E-1377EB9312DA}"/>
      </w:docPartPr>
      <w:docPartBody>
        <w:p w:rsidR="00000000" w:rsidRDefault="00000000">
          <w:pPr>
            <w:pStyle w:val="3AB3A038878148A08C6B370189DC652E"/>
          </w:pPr>
          <w:r w:rsidRPr="00151DE9">
            <w:t>111 1st Avenue</w:t>
          </w:r>
        </w:p>
      </w:docPartBody>
    </w:docPart>
    <w:docPart>
      <w:docPartPr>
        <w:name w:val="5DE07617E80C49ADA020C964C9B68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5FC6-D4DD-4A93-82CA-ECE33523B824}"/>
      </w:docPartPr>
      <w:docPartBody>
        <w:p w:rsidR="00000000" w:rsidRDefault="00000000">
          <w:pPr>
            <w:pStyle w:val="5DE07617E80C49ADA020C964C9B688D8"/>
          </w:pPr>
          <w:r w:rsidRPr="00151DE9">
            <w:t>Redmond, WA 65432</w:t>
          </w:r>
        </w:p>
      </w:docPartBody>
    </w:docPart>
    <w:docPart>
      <w:docPartPr>
        <w:name w:val="423E9D0FFBDB4EEBA1BF87BEA9A1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7E1E-FFFF-47F9-A879-1D0F6C8E86E8}"/>
      </w:docPartPr>
      <w:docPartBody>
        <w:p w:rsidR="00000000" w:rsidRDefault="00000000">
          <w:pPr>
            <w:pStyle w:val="423E9D0FFBDB4EEBA1BF87BEA9A18B13"/>
          </w:pPr>
          <w:r w:rsidRPr="00C52161">
            <w:t>909.555.0100</w:t>
          </w:r>
        </w:p>
      </w:docPartBody>
    </w:docPart>
    <w:docPart>
      <w:docPartPr>
        <w:name w:val="27DFF21AC6BD493EBB4EC5C902D25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EF79-F974-42D1-B2B1-99AE695F341E}"/>
      </w:docPartPr>
      <w:docPartBody>
        <w:p w:rsidR="00000000" w:rsidRDefault="00000000">
          <w:pPr>
            <w:pStyle w:val="27DFF21AC6BD493EBB4EC5C902D25134"/>
          </w:pPr>
          <w:r w:rsidRPr="00151DE9">
            <w:t>kristi@example.com</w:t>
          </w:r>
        </w:p>
      </w:docPartBody>
    </w:docPart>
    <w:docPart>
      <w:docPartPr>
        <w:name w:val="31A50CAB4033447E9F82924C58266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42B0D-36FD-4475-9DD6-7B90F2DE2D24}"/>
      </w:docPartPr>
      <w:docPartBody>
        <w:p w:rsidR="00000000" w:rsidRDefault="00000000">
          <w:pPr>
            <w:pStyle w:val="31A50CAB4033447E9F82924C58266605"/>
          </w:pPr>
          <w:r w:rsidRPr="00151DE9">
            <w:t>www.interestingsite.com</w:t>
          </w:r>
        </w:p>
      </w:docPartBody>
    </w:docPart>
    <w:docPart>
      <w:docPartPr>
        <w:name w:val="3157359F9A7D499AA8619D03A0C8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FE710-4DF1-460B-B9F1-E0063F1F6A57}"/>
      </w:docPartPr>
      <w:docPartBody>
        <w:p w:rsidR="00000000" w:rsidRDefault="00000000">
          <w:pPr>
            <w:pStyle w:val="3157359F9A7D499AA8619D03A0C8B0C7"/>
          </w:pPr>
          <w:r w:rsidRPr="004A4C22">
            <w:t>Communication</w:t>
          </w:r>
        </w:p>
      </w:docPartBody>
    </w:docPart>
    <w:docPart>
      <w:docPartPr>
        <w:name w:val="3E480BCF4BC94B248C76EEA46758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F627F-FD2B-44E8-A451-34271F6ADDB2}"/>
      </w:docPartPr>
      <w:docPartBody>
        <w:p w:rsidR="00000000" w:rsidRDefault="00000000">
          <w:pPr>
            <w:pStyle w:val="3E480BCF4BC94B248C76EEA46758F369"/>
          </w:pPr>
          <w:r w:rsidRPr="002A164D">
            <w:t xml:space="preserve">I have received several awards for my outstanding communication skills, including recognition for providing </w:t>
          </w:r>
          <w:r w:rsidRPr="002A164D">
            <w:t>exceptional patient education and counseling.</w:t>
          </w:r>
        </w:p>
      </w:docPartBody>
    </w:docPart>
    <w:docPart>
      <w:docPartPr>
        <w:name w:val="6F02A0FEABCE4BCB8E328AD7C5030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8DFF3-764E-4090-90C8-56DC7CD44200}"/>
      </w:docPartPr>
      <w:docPartBody>
        <w:p w:rsidR="00000000" w:rsidRDefault="00000000">
          <w:pPr>
            <w:pStyle w:val="6F02A0FEABCE4BCB8E328AD7C5030467"/>
          </w:pPr>
          <w:r w:rsidRPr="00D91DAB">
            <w:t>Leadership</w:t>
          </w:r>
        </w:p>
      </w:docPartBody>
    </w:docPart>
    <w:docPart>
      <w:docPartPr>
        <w:name w:val="B4FB659C52544DD79DCEF94FE30B9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B7FE9-D287-4BDA-BAAB-BC4248B2CAD4}"/>
      </w:docPartPr>
      <w:docPartBody>
        <w:p w:rsidR="00000000" w:rsidRDefault="00000000">
          <w:pPr>
            <w:pStyle w:val="B4FB659C52544DD79DCEF94FE30B9B5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CDCFE754010740C88B7791C68B588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FEE9A-2E8C-438A-8720-4E5660E34B10}"/>
      </w:docPartPr>
      <w:docPartBody>
        <w:p w:rsidR="00000000" w:rsidRDefault="00000000">
          <w:pPr>
            <w:pStyle w:val="CDCFE754010740C88B7791C68B588947"/>
          </w:pPr>
          <w:r w:rsidRPr="00353B04">
            <w:t>Education</w:t>
          </w:r>
        </w:p>
      </w:docPartBody>
    </w:docPart>
    <w:docPart>
      <w:docPartPr>
        <w:name w:val="488AC681D60643DD98C92778E28D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2A06-F928-4455-AFE5-8FB2E09F0FA3}"/>
      </w:docPartPr>
      <w:docPartBody>
        <w:p w:rsidR="00000000" w:rsidRDefault="00000000">
          <w:pPr>
            <w:pStyle w:val="488AC681D60643DD98C92778E28DB184"/>
          </w:pPr>
          <w:r>
            <w:t>Bellows College | Madison, WI</w:t>
          </w:r>
        </w:p>
      </w:docPartBody>
    </w:docPart>
    <w:docPart>
      <w:docPartPr>
        <w:name w:val="5D07F97AC9F740D695A860C82E773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8019-6DB8-4E56-9337-D123DAFE85DC}"/>
      </w:docPartPr>
      <w:docPartBody>
        <w:p w:rsidR="00000000" w:rsidRDefault="00000000">
          <w:pPr>
            <w:pStyle w:val="5D07F97AC9F740D695A860C82E773E9B"/>
          </w:pPr>
          <w:r w:rsidRPr="00685E20">
            <w:t>Bachelors of Science in Nursing</w:t>
          </w:r>
        </w:p>
      </w:docPartBody>
    </w:docPart>
    <w:docPart>
      <w:docPartPr>
        <w:name w:val="394F3C76443543E48A82CC046A68B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8513-2123-463D-81F0-06EC43326376}"/>
      </w:docPartPr>
      <w:docPartBody>
        <w:p w:rsidR="00000000" w:rsidRDefault="00000000">
          <w:pPr>
            <w:pStyle w:val="394F3C76443543E48A82CC046A68BA59"/>
          </w:pPr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05C6D42ED8724BABBE31CB5DF8222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66295-E67E-461F-8616-14B0B7ECB01A}"/>
      </w:docPartPr>
      <w:docPartBody>
        <w:p w:rsidR="00000000" w:rsidRDefault="00000000">
          <w:pPr>
            <w:pStyle w:val="05C6D42ED8724BABBE31CB5DF8222F97"/>
          </w:pPr>
          <w:r w:rsidRPr="000F7D04">
            <w:t>Experience</w:t>
          </w:r>
        </w:p>
      </w:docPartBody>
    </w:docPart>
    <w:docPart>
      <w:docPartPr>
        <w:name w:val="CADD176AA34D4E54B786952D21048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0097-E25D-4C40-933E-7EA46C82E134}"/>
      </w:docPartPr>
      <w:docPartBody>
        <w:p w:rsidR="00000000" w:rsidRDefault="00000000">
          <w:pPr>
            <w:pStyle w:val="CADD176AA34D4E54B786952D21048A9E"/>
          </w:pPr>
          <w:r w:rsidRPr="00F61BD1">
            <w:t>November 20XX–October 20XX</w:t>
          </w:r>
        </w:p>
      </w:docPartBody>
    </w:docPart>
    <w:docPart>
      <w:docPartPr>
        <w:name w:val="7ADDFE4665FD4C3BB540DA8756B6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6EC79-1872-4391-8158-D0FCFD540FF4}"/>
      </w:docPartPr>
      <w:docPartBody>
        <w:p w:rsidR="00000000" w:rsidRDefault="00000000">
          <w:pPr>
            <w:pStyle w:val="7ADDFE4665FD4C3BB540DA8756B65C8F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63C7137154DA40679A657D526DDD6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FFC94-4545-4902-AE04-8E039F779834}"/>
      </w:docPartPr>
      <w:docPartBody>
        <w:p w:rsidR="00000000" w:rsidRDefault="00000000">
          <w:pPr>
            <w:pStyle w:val="63C7137154DA40679A657D526DDD6C79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EACBD592F5814EA8BA624B5CC2808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AFAB5-62E3-46B0-83C5-4A33436F6ECA}"/>
      </w:docPartPr>
      <w:docPartBody>
        <w:p w:rsidR="00000000" w:rsidRDefault="00000000">
          <w:pPr>
            <w:pStyle w:val="EACBD592F5814EA8BA624B5CC2808392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 xml:space="preserve">General </w:t>
          </w:r>
          <w:r>
            <w:t>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CADE132286724C8A855B5A1DAD01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8084E-0C65-4564-846C-5373F07330B3}"/>
      </w:docPartPr>
      <w:docPartBody>
        <w:p w:rsidR="00000000" w:rsidRDefault="00000000">
          <w:pPr>
            <w:pStyle w:val="CADE132286724C8A855B5A1DAD016097"/>
          </w:pPr>
          <w:r>
            <w:t>September 20XX–August 20XX</w:t>
          </w:r>
        </w:p>
      </w:docPartBody>
    </w:docPart>
    <w:docPart>
      <w:docPartPr>
        <w:name w:val="05410953FEC0421DB110A12C34F67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7EFC-A022-4C40-B85F-8A3F16991E0B}"/>
      </w:docPartPr>
      <w:docPartBody>
        <w:p w:rsidR="00000000" w:rsidRDefault="00000000">
          <w:pPr>
            <w:pStyle w:val="05410953FEC0421DB110A12C34F677B7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  <w:docPart>
      <w:docPartPr>
        <w:name w:val="A71E3DF49C9545B799C968E3B26DA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0C551-D529-4A1F-99BD-F58CAFD4C6A7}"/>
      </w:docPartPr>
      <w:docPartBody>
        <w:p w:rsidR="00000000" w:rsidRDefault="00000000">
          <w:pPr>
            <w:pStyle w:val="A71E3DF49C9545B799C968E3B26DAB4F"/>
          </w:pPr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AE1963F4609740AE84897A6F1F12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0AF18-BA0E-4590-8080-9D5FB7930378}"/>
      </w:docPartPr>
      <w:docPartBody>
        <w:p w:rsidR="00000000" w:rsidRDefault="00000000">
          <w:pPr>
            <w:pStyle w:val="AE1963F4609740AE84897A6F1F123B1D"/>
          </w:pPr>
          <w:r w:rsidRPr="00E2301F">
            <w:t>References</w:t>
          </w:r>
        </w:p>
      </w:docPartBody>
    </w:docPart>
    <w:docPart>
      <w:docPartPr>
        <w:name w:val="31C1B17765F64DC9B52996EE78BCE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6062-F52A-4783-8EEA-E4735E27915B}"/>
      </w:docPartPr>
      <w:docPartBody>
        <w:p w:rsidR="00000000" w:rsidRDefault="00000000">
          <w:pPr>
            <w:pStyle w:val="31C1B17765F64DC9B52996EE78BCE671"/>
          </w:pPr>
          <w:r>
            <w:t>[Available upon request]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C8"/>
    <w:rsid w:val="004D2234"/>
    <w:rsid w:val="00C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64B37A7EE496788AA1B2AED6DF03D">
    <w:name w:val="D7364B37A7EE496788AA1B2AED6DF03D"/>
  </w:style>
  <w:style w:type="paragraph" w:customStyle="1" w:styleId="767282D3F6604E73AFD21F6F8B3C7674">
    <w:name w:val="767282D3F6604E73AFD21F6F8B3C7674"/>
  </w:style>
  <w:style w:type="paragraph" w:customStyle="1" w:styleId="0861529530114C6EA50D34F509EB8A64">
    <w:name w:val="0861529530114C6EA50D34F509EB8A64"/>
  </w:style>
  <w:style w:type="paragraph" w:customStyle="1" w:styleId="357D10BB452247AF9FB0FEC44BDE1667">
    <w:name w:val="357D10BB452247AF9FB0FEC44BDE1667"/>
  </w:style>
  <w:style w:type="paragraph" w:customStyle="1" w:styleId="3AB3A038878148A08C6B370189DC652E">
    <w:name w:val="3AB3A038878148A08C6B370189DC652E"/>
  </w:style>
  <w:style w:type="paragraph" w:customStyle="1" w:styleId="5DE07617E80C49ADA020C964C9B688D8">
    <w:name w:val="5DE07617E80C49ADA020C964C9B688D8"/>
  </w:style>
  <w:style w:type="paragraph" w:customStyle="1" w:styleId="423E9D0FFBDB4EEBA1BF87BEA9A18B13">
    <w:name w:val="423E9D0FFBDB4EEBA1BF87BEA9A18B13"/>
  </w:style>
  <w:style w:type="paragraph" w:customStyle="1" w:styleId="27DFF21AC6BD493EBB4EC5C902D25134">
    <w:name w:val="27DFF21AC6BD493EBB4EC5C902D25134"/>
  </w:style>
  <w:style w:type="paragraph" w:customStyle="1" w:styleId="31A50CAB4033447E9F82924C58266605">
    <w:name w:val="31A50CAB4033447E9F82924C58266605"/>
  </w:style>
  <w:style w:type="paragraph" w:customStyle="1" w:styleId="3157359F9A7D499AA8619D03A0C8B0C7">
    <w:name w:val="3157359F9A7D499AA8619D03A0C8B0C7"/>
  </w:style>
  <w:style w:type="paragraph" w:customStyle="1" w:styleId="3E480BCF4BC94B248C76EEA46758F369">
    <w:name w:val="3E480BCF4BC94B248C76EEA46758F369"/>
  </w:style>
  <w:style w:type="paragraph" w:customStyle="1" w:styleId="6F02A0FEABCE4BCB8E328AD7C5030467">
    <w:name w:val="6F02A0FEABCE4BCB8E328AD7C5030467"/>
  </w:style>
  <w:style w:type="paragraph" w:customStyle="1" w:styleId="B4FB659C52544DD79DCEF94FE30B9B5D">
    <w:name w:val="B4FB659C52544DD79DCEF94FE30B9B5D"/>
  </w:style>
  <w:style w:type="paragraph" w:customStyle="1" w:styleId="CDCFE754010740C88B7791C68B588947">
    <w:name w:val="CDCFE754010740C88B7791C68B588947"/>
  </w:style>
  <w:style w:type="paragraph" w:customStyle="1" w:styleId="488AC681D60643DD98C92778E28DB184">
    <w:name w:val="488AC681D60643DD98C92778E28DB184"/>
  </w:style>
  <w:style w:type="paragraph" w:customStyle="1" w:styleId="5D07F97AC9F740D695A860C82E773E9B">
    <w:name w:val="5D07F97AC9F740D695A860C82E773E9B"/>
  </w:style>
  <w:style w:type="paragraph" w:customStyle="1" w:styleId="394F3C76443543E48A82CC046A68BA59">
    <w:name w:val="394F3C76443543E48A82CC046A68BA59"/>
  </w:style>
  <w:style w:type="paragraph" w:customStyle="1" w:styleId="05C6D42ED8724BABBE31CB5DF8222F97">
    <w:name w:val="05C6D42ED8724BABBE31CB5DF8222F97"/>
  </w:style>
  <w:style w:type="paragraph" w:customStyle="1" w:styleId="CADD176AA34D4E54B786952D21048A9E">
    <w:name w:val="CADD176AA34D4E54B786952D21048A9E"/>
  </w:style>
  <w:style w:type="character" w:styleId="Strong">
    <w:name w:val="Strong"/>
    <w:basedOn w:val="DefaultParagraphFont"/>
    <w:uiPriority w:val="22"/>
    <w:qFormat/>
    <w:rPr>
      <w:b/>
      <w:bCs/>
      <w:color w:val="0B769F" w:themeColor="accent4" w:themeShade="BF"/>
    </w:rPr>
  </w:style>
  <w:style w:type="paragraph" w:customStyle="1" w:styleId="7ADDFE4665FD4C3BB540DA8756B65C8F">
    <w:name w:val="7ADDFE4665FD4C3BB540DA8756B65C8F"/>
  </w:style>
  <w:style w:type="paragraph" w:customStyle="1" w:styleId="63C7137154DA40679A657D526DDD6C79">
    <w:name w:val="63C7137154DA40679A657D526DDD6C79"/>
  </w:style>
  <w:style w:type="paragraph" w:customStyle="1" w:styleId="EACBD592F5814EA8BA624B5CC2808392">
    <w:name w:val="EACBD592F5814EA8BA624B5CC2808392"/>
  </w:style>
  <w:style w:type="paragraph" w:customStyle="1" w:styleId="CADE132286724C8A855B5A1DAD016097">
    <w:name w:val="CADE132286724C8A855B5A1DAD016097"/>
  </w:style>
  <w:style w:type="paragraph" w:customStyle="1" w:styleId="05410953FEC0421DB110A12C34F677B7">
    <w:name w:val="05410953FEC0421DB110A12C34F677B7"/>
  </w:style>
  <w:style w:type="paragraph" w:customStyle="1" w:styleId="A71E3DF49C9545B799C968E3B26DAB4F">
    <w:name w:val="A71E3DF49C9545B799C968E3B26DAB4F"/>
  </w:style>
  <w:style w:type="paragraph" w:customStyle="1" w:styleId="AE1963F4609740AE84897A6F1F123B1D">
    <w:name w:val="AE1963F4609740AE84897A6F1F123B1D"/>
  </w:style>
  <w:style w:type="paragraph" w:customStyle="1" w:styleId="31C1B17765F64DC9B52996EE78BCE671">
    <w:name w:val="31C1B17765F64DC9B52996EE78BCE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</dc:creator>
  <cp:keywords/>
  <dc:description/>
  <cp:lastModifiedBy>NAKIWANSAKA LYNDEM</cp:lastModifiedBy>
  <cp:revision>1</cp:revision>
  <dcterms:created xsi:type="dcterms:W3CDTF">2024-06-29T08:15:00Z</dcterms:created>
  <dcterms:modified xsi:type="dcterms:W3CDTF">2024-06-29T08:16:00Z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